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2FD" w:rsidRPr="00CF7A73" w:rsidRDefault="002040E7" w:rsidP="002040E7">
      <w:pPr>
        <w:pStyle w:val="berschrift1"/>
      </w:pPr>
      <w:r>
        <w:t xml:space="preserve">Protokoll, </w:t>
      </w:r>
      <w:r w:rsidR="00D86F75">
        <w:t>2</w:t>
      </w:r>
      <w:r w:rsidR="004A62B5">
        <w:t>3</w:t>
      </w:r>
      <w:r w:rsidR="007562FD" w:rsidRPr="00CF7A73">
        <w:t>.</w:t>
      </w:r>
      <w:r w:rsidR="004A62B5">
        <w:t>2</w:t>
      </w:r>
      <w:r w:rsidR="00D86F75">
        <w:t>.2017</w:t>
      </w:r>
    </w:p>
    <w:p w:rsidR="007562FD" w:rsidRDefault="007562FD" w:rsidP="007562FD">
      <w:r>
        <w:t xml:space="preserve">Anwesende: </w:t>
      </w:r>
      <w:r w:rsidR="00315FA4">
        <w:br/>
      </w:r>
      <w:r>
        <w:t xml:space="preserve">Eduard Hirsch, Fabian Knirsch, </w:t>
      </w:r>
      <w:r w:rsidR="00D86F75">
        <w:t xml:space="preserve">Armin </w:t>
      </w:r>
      <w:proofErr w:type="spellStart"/>
      <w:r w:rsidR="00D86F75">
        <w:t>Veichtlbauer</w:t>
      </w:r>
      <w:proofErr w:type="spellEnd"/>
      <w:r w:rsidR="00D86F75">
        <w:t xml:space="preserve">, </w:t>
      </w:r>
      <w:r w:rsidR="00315FA4">
        <w:t xml:space="preserve">Reimar Klammer, </w:t>
      </w:r>
      <w:r w:rsidR="004A62B5">
        <w:t xml:space="preserve">Christopher Wieland, </w:t>
      </w:r>
      <w:r w:rsidR="00AC1820">
        <w:t>Maximilian Unterrainer</w:t>
      </w:r>
    </w:p>
    <w:p w:rsidR="002040E7" w:rsidRDefault="002040E7" w:rsidP="00D86F75"/>
    <w:p w:rsidR="00AC1820" w:rsidRDefault="00622DC1" w:rsidP="00AC1820">
      <w:pPr>
        <w:pStyle w:val="Listenabsatz"/>
        <w:numPr>
          <w:ilvl w:val="0"/>
          <w:numId w:val="2"/>
        </w:numPr>
        <w:spacing w:after="200" w:line="276" w:lineRule="auto"/>
      </w:pPr>
      <w:r>
        <w:t xml:space="preserve">Allgemeines </w:t>
      </w:r>
      <w:r w:rsidR="00AC1820">
        <w:t>Feedback zum Semesterendreport: Struktur ist zu verbessern</w:t>
      </w:r>
      <w:r w:rsidR="00AC1820">
        <w:br/>
        <w:t>Reihenfolge:</w:t>
      </w:r>
    </w:p>
    <w:p w:rsidR="00AC1820" w:rsidRDefault="00AC1820" w:rsidP="00AC1820">
      <w:pPr>
        <w:pStyle w:val="Listenabsatz"/>
        <w:numPr>
          <w:ilvl w:val="1"/>
          <w:numId w:val="2"/>
        </w:numPr>
        <w:spacing w:after="200" w:line="276" w:lineRule="auto"/>
      </w:pPr>
      <w:r>
        <w:t>Problemstellung (Frage)</w:t>
      </w:r>
    </w:p>
    <w:p w:rsidR="00AC1820" w:rsidRDefault="00AC1820" w:rsidP="00AC1820">
      <w:pPr>
        <w:pStyle w:val="Listenabsatz"/>
        <w:numPr>
          <w:ilvl w:val="1"/>
          <w:numId w:val="2"/>
        </w:numPr>
        <w:spacing w:after="200" w:line="276" w:lineRule="auto"/>
      </w:pPr>
      <w:r>
        <w:t>Umfeld</w:t>
      </w:r>
    </w:p>
    <w:p w:rsidR="00AC1820" w:rsidRDefault="00AC1820" w:rsidP="00AC1820">
      <w:pPr>
        <w:pStyle w:val="Listenabsatz"/>
        <w:numPr>
          <w:ilvl w:val="1"/>
          <w:numId w:val="2"/>
        </w:numPr>
        <w:spacing w:after="200" w:line="276" w:lineRule="auto"/>
      </w:pPr>
      <w:r>
        <w:t>Angedachter Lösungsweg</w:t>
      </w:r>
    </w:p>
    <w:p w:rsidR="00AC1820" w:rsidRDefault="00AC1820" w:rsidP="00AC1820">
      <w:pPr>
        <w:pStyle w:val="Listenabsatz"/>
        <w:numPr>
          <w:ilvl w:val="1"/>
          <w:numId w:val="2"/>
        </w:numPr>
        <w:spacing w:after="200" w:line="276" w:lineRule="auto"/>
      </w:pPr>
      <w:r>
        <w:t>Umsetzung</w:t>
      </w:r>
    </w:p>
    <w:p w:rsidR="00AC1820" w:rsidRDefault="00AC1820" w:rsidP="00AC1820">
      <w:pPr>
        <w:spacing w:after="200" w:line="276" w:lineRule="auto"/>
        <w:ind w:left="1080"/>
      </w:pPr>
      <w:r>
        <w:t xml:space="preserve">Aus den </w:t>
      </w:r>
      <w:proofErr w:type="spellStart"/>
      <w:r>
        <w:t>Usecases</w:t>
      </w:r>
      <w:proofErr w:type="spellEnd"/>
      <w:r>
        <w:t xml:space="preserve"> ergeben sich die Anforderungen, auf Grund der </w:t>
      </w:r>
      <w:r w:rsidR="0016607E">
        <w:t>Analysen/</w:t>
      </w:r>
      <w:r>
        <w:t>Untersuchungen</w:t>
      </w:r>
      <w:r w:rsidR="0016607E">
        <w:t xml:space="preserve">  wird der Lösungsweg entworfen</w:t>
      </w:r>
      <w:r>
        <w:t>. Ergebnisse gibt es erst nach der U</w:t>
      </w:r>
      <w:r w:rsidR="0016607E">
        <w:t xml:space="preserve">msetzung, </w:t>
      </w:r>
      <w:r>
        <w:t>diese werden ge</w:t>
      </w:r>
      <w:r w:rsidR="0016607E">
        <w:t>gen die Anforderungen validiert</w:t>
      </w:r>
      <w:r>
        <w:t>.</w:t>
      </w:r>
    </w:p>
    <w:p w:rsidR="00AC1820" w:rsidRDefault="00D86F75" w:rsidP="00AC1820">
      <w:pPr>
        <w:pStyle w:val="Listenabsatz"/>
        <w:numPr>
          <w:ilvl w:val="0"/>
          <w:numId w:val="2"/>
        </w:numPr>
        <w:spacing w:after="200" w:line="276" w:lineRule="auto"/>
      </w:pPr>
      <w:r>
        <w:t xml:space="preserve"> </w:t>
      </w:r>
      <w:r w:rsidR="00AC1820">
        <w:t>Konkret z</w:t>
      </w:r>
      <w:r w:rsidR="004A62B5">
        <w:t>u verbessernde Punkte des Semester</w:t>
      </w:r>
      <w:r w:rsidR="00AC1820">
        <w:t>e</w:t>
      </w:r>
      <w:r w:rsidR="004A62B5">
        <w:t>ndreports</w:t>
      </w:r>
    </w:p>
    <w:p w:rsidR="004A62B5" w:rsidRDefault="004A62B5" w:rsidP="004A62B5">
      <w:pPr>
        <w:pStyle w:val="Listenabsatz"/>
        <w:numPr>
          <w:ilvl w:val="1"/>
          <w:numId w:val="2"/>
        </w:numPr>
        <w:spacing w:after="200" w:line="276" w:lineRule="auto"/>
      </w:pPr>
      <w:r>
        <w:t xml:space="preserve">Bereits erstellte Schnittstellendefinition fehlt </w:t>
      </w:r>
    </w:p>
    <w:p w:rsidR="004A62B5" w:rsidRDefault="00AC1820" w:rsidP="004A62B5">
      <w:pPr>
        <w:pStyle w:val="Listenabsatz"/>
        <w:numPr>
          <w:ilvl w:val="1"/>
          <w:numId w:val="2"/>
        </w:numPr>
        <w:spacing w:after="200" w:line="276" w:lineRule="auto"/>
      </w:pPr>
      <w:r>
        <w:t xml:space="preserve">Bereits erstelltes </w:t>
      </w:r>
      <w:r w:rsidR="004A62B5">
        <w:t xml:space="preserve">Klassendiagramm fehlt </w:t>
      </w:r>
    </w:p>
    <w:p w:rsidR="00622DC1" w:rsidRDefault="00622DC1" w:rsidP="004A62B5">
      <w:pPr>
        <w:pStyle w:val="Listenabsatz"/>
        <w:numPr>
          <w:ilvl w:val="1"/>
          <w:numId w:val="2"/>
        </w:numPr>
        <w:spacing w:after="200" w:line="276" w:lineRule="auto"/>
      </w:pPr>
      <w:r>
        <w:t>Datenformat für die Rückgabe der Messdatenwerte wurde bereits auf XML oder JSON eingeschränkt, Entscheidung für eines der beiden Formate auf Grund von Fakten treffen</w:t>
      </w:r>
    </w:p>
    <w:p w:rsidR="005F7DD2" w:rsidRDefault="005F7DD2" w:rsidP="004A62B5">
      <w:pPr>
        <w:pStyle w:val="Listenabsatz"/>
        <w:numPr>
          <w:ilvl w:val="1"/>
          <w:numId w:val="2"/>
        </w:numPr>
        <w:spacing w:after="200" w:line="276" w:lineRule="auto"/>
      </w:pPr>
      <w:r>
        <w:t xml:space="preserve">Systemarchitektur: um Systemumgebung ergänzen (Entwicklung und </w:t>
      </w:r>
      <w:proofErr w:type="spellStart"/>
      <w:r>
        <w:t>Deploymend</w:t>
      </w:r>
      <w:proofErr w:type="spellEnd"/>
      <w:r>
        <w:t xml:space="preserve"> detailliert anführen.</w:t>
      </w:r>
    </w:p>
    <w:p w:rsidR="004A62B5" w:rsidRDefault="004A62B5" w:rsidP="004A62B5">
      <w:pPr>
        <w:pStyle w:val="Listenabsatz"/>
        <w:numPr>
          <w:ilvl w:val="1"/>
          <w:numId w:val="2"/>
        </w:numPr>
        <w:spacing w:after="200" w:line="276" w:lineRule="auto"/>
      </w:pPr>
      <w:r>
        <w:t xml:space="preserve">Diagramme: Achsenbeschriftungen </w:t>
      </w:r>
      <w:r w:rsidR="00AC1820">
        <w:t>ergänzen und skalierbar einfügen</w:t>
      </w:r>
    </w:p>
    <w:p w:rsidR="00AC1820" w:rsidRDefault="00622DC1" w:rsidP="00AC1820">
      <w:pPr>
        <w:pStyle w:val="Listenabsatz"/>
        <w:numPr>
          <w:ilvl w:val="1"/>
          <w:numId w:val="2"/>
        </w:numPr>
        <w:spacing w:after="200" w:line="276" w:lineRule="auto"/>
      </w:pPr>
      <w:r>
        <w:t>Durchgeführte Messungen in Verbindung mit den zu erwartenden Datenmengen und der Entwicklung der Datenmengen in Zusammenhang bringen</w:t>
      </w:r>
      <w:r w:rsidR="00481932">
        <w:t xml:space="preserve">. Methodik der Messungen anführen (was genau wurde gemessen, wenn mehrmals: wird der Mittelwert/Median angeführt (wie oft?), welche Einflüsse spielen mit hinein (Netzwerk, Rechnerauslastung,…) </w:t>
      </w:r>
    </w:p>
    <w:p w:rsidR="00481932" w:rsidRDefault="00AC1820" w:rsidP="00481932">
      <w:pPr>
        <w:pStyle w:val="Listenabsatz"/>
        <w:numPr>
          <w:ilvl w:val="1"/>
          <w:numId w:val="2"/>
        </w:numPr>
        <w:spacing w:after="200" w:line="276" w:lineRule="auto"/>
      </w:pPr>
      <w:r>
        <w:t>Tippfehler, Referenzen, Formalfehler und Marker im Text erwecken den Anschein eines Entwurfs</w:t>
      </w:r>
    </w:p>
    <w:p w:rsidR="00481932" w:rsidRDefault="00481932" w:rsidP="00481932">
      <w:pPr>
        <w:pStyle w:val="Listenabsatz"/>
        <w:numPr>
          <w:ilvl w:val="1"/>
          <w:numId w:val="2"/>
        </w:numPr>
        <w:spacing w:after="200" w:line="276" w:lineRule="auto"/>
      </w:pPr>
      <w:r>
        <w:t>Abschnitt 4.2.2: Anfragen und Antworten der Netzbetreiber, die Anfragen sind konkret anzuführen. Die Antworten, da in den Antworten explizit darauf hingewiesen wurde, in anonymisierter Form, tabellarisch anzugeben.</w:t>
      </w:r>
    </w:p>
    <w:p w:rsidR="005F7DD2" w:rsidRDefault="005F7DD2" w:rsidP="00481932">
      <w:pPr>
        <w:pStyle w:val="Listenabsatz"/>
        <w:numPr>
          <w:ilvl w:val="1"/>
          <w:numId w:val="2"/>
        </w:numPr>
        <w:spacing w:after="200" w:line="276" w:lineRule="auto"/>
      </w:pPr>
      <w:r>
        <w:t xml:space="preserve">Schlüsse </w:t>
      </w:r>
      <w:r w:rsidR="003E2D93">
        <w:t xml:space="preserve">und Auswirkungen auf die Umsetzung </w:t>
      </w:r>
      <w:r>
        <w:t>aus der State</w:t>
      </w:r>
      <w:r w:rsidR="005F1951">
        <w:t>-</w:t>
      </w:r>
      <w:proofErr w:type="spellStart"/>
      <w:r>
        <w:t>of</w:t>
      </w:r>
      <w:proofErr w:type="spellEnd"/>
      <w:r w:rsidR="005F1951">
        <w:t>-</w:t>
      </w:r>
      <w:proofErr w:type="spellStart"/>
      <w:r>
        <w:t>the</w:t>
      </w:r>
      <w:proofErr w:type="spellEnd"/>
      <w:r w:rsidR="005F1951">
        <w:t>-a</w:t>
      </w:r>
      <w:r>
        <w:t>rt</w:t>
      </w:r>
      <w:r w:rsidR="005F1951">
        <w:t>-</w:t>
      </w:r>
      <w:r>
        <w:t xml:space="preserve">Untersuchungen </w:t>
      </w:r>
      <w:r w:rsidR="003E2D93">
        <w:t xml:space="preserve">bezüglich des von </w:t>
      </w:r>
      <w:proofErr w:type="spellStart"/>
      <w:r w:rsidR="003E2D93">
        <w:t>Fusco</w:t>
      </w:r>
      <w:proofErr w:type="spellEnd"/>
      <w:r w:rsidR="003E2D93">
        <w:t xml:space="preserve"> verwendeten Datenmodells klarer darlegen.</w:t>
      </w:r>
    </w:p>
    <w:p w:rsidR="00D86F75" w:rsidRDefault="00D86F75" w:rsidP="00D86F75"/>
    <w:p w:rsidR="00622DC1" w:rsidRDefault="00622DC1" w:rsidP="00622DC1">
      <w:pPr>
        <w:pStyle w:val="Listenabsatz"/>
        <w:numPr>
          <w:ilvl w:val="0"/>
          <w:numId w:val="2"/>
        </w:numPr>
      </w:pPr>
      <w:r>
        <w:t xml:space="preserve">Importprogramme: ein Importprogramm zu schreiben ist nicht Teil des Projektes. Importprogramme laden ohne API Aufruf Messdaten in die Datenbank, für </w:t>
      </w:r>
      <w:r w:rsidR="00481932">
        <w:t>die Richtigkeit ist das Importp</w:t>
      </w:r>
      <w:r>
        <w:t>rogramm verantwortlich</w:t>
      </w:r>
    </w:p>
    <w:p w:rsidR="00481932" w:rsidRDefault="00481932" w:rsidP="00481932">
      <w:pPr>
        <w:pStyle w:val="Listenabsatz"/>
        <w:numPr>
          <w:ilvl w:val="0"/>
          <w:numId w:val="2"/>
        </w:numPr>
        <w:spacing w:after="200" w:line="276" w:lineRule="auto"/>
      </w:pPr>
      <w:r>
        <w:t>Die bestehende Datenbank wird um keine Authentifizierungs- beziehungsweise Autorisierungskomponenten erweitert, für diese Aufgaben wird die Komponente OPEN-TC  eingesetzt (in der Folge werden alle Berechtigungen als LDAP Attribute abgebildet).</w:t>
      </w:r>
    </w:p>
    <w:p w:rsidR="00481932" w:rsidRDefault="00481932" w:rsidP="00481932">
      <w:pPr>
        <w:spacing w:after="200" w:line="276" w:lineRule="auto"/>
      </w:pPr>
    </w:p>
    <w:p w:rsidR="00D86F75" w:rsidRDefault="00D86F75" w:rsidP="00481932">
      <w:pPr>
        <w:pStyle w:val="Listenabsatz"/>
        <w:numPr>
          <w:ilvl w:val="0"/>
          <w:numId w:val="2"/>
        </w:numPr>
        <w:spacing w:after="200" w:line="276" w:lineRule="auto"/>
      </w:pPr>
      <w:r>
        <w:t xml:space="preserve">Nächste Schritte: </w:t>
      </w:r>
    </w:p>
    <w:p w:rsidR="00481932" w:rsidRDefault="00481932" w:rsidP="00481932">
      <w:pPr>
        <w:pStyle w:val="Listenabsatz"/>
        <w:numPr>
          <w:ilvl w:val="1"/>
          <w:numId w:val="2"/>
        </w:numPr>
        <w:spacing w:after="200" w:line="276" w:lineRule="auto"/>
      </w:pPr>
      <w:r>
        <w:t>Oben angeführte Verbesserungen im Semesterendbericht durchführen</w:t>
      </w:r>
    </w:p>
    <w:p w:rsidR="00481932" w:rsidRDefault="005F7DD2" w:rsidP="005F7DD2">
      <w:pPr>
        <w:pStyle w:val="Listenabsatz"/>
        <w:numPr>
          <w:ilvl w:val="1"/>
          <w:numId w:val="2"/>
        </w:numPr>
        <w:spacing w:after="200" w:line="276" w:lineRule="auto"/>
      </w:pPr>
      <w:r>
        <w:t xml:space="preserve">Pflichtenheft um den </w:t>
      </w:r>
      <w:r w:rsidR="00481932">
        <w:t>konkreten Plan für das zweite Semester</w:t>
      </w:r>
      <w:r>
        <w:t xml:space="preserve">, mit  Terminen für </w:t>
      </w:r>
      <w:proofErr w:type="spellStart"/>
      <w:r>
        <w:t>Deliverables</w:t>
      </w:r>
      <w:proofErr w:type="spellEnd"/>
      <w:r>
        <w:t xml:space="preserve"> in Form von Reports oder Prototypen ergänzen</w:t>
      </w:r>
    </w:p>
    <w:p w:rsidR="00481932" w:rsidRDefault="00481932" w:rsidP="00481932">
      <w:pPr>
        <w:pStyle w:val="Listenabsatz"/>
        <w:numPr>
          <w:ilvl w:val="1"/>
          <w:numId w:val="2"/>
        </w:numPr>
        <w:spacing w:after="200" w:line="276" w:lineRule="auto"/>
      </w:pPr>
      <w:r>
        <w:t>Upload/Mail bis spätestens 7.3.2017</w:t>
      </w:r>
    </w:p>
    <w:p w:rsidR="00481932" w:rsidRDefault="00481932" w:rsidP="00481932">
      <w:pPr>
        <w:pStyle w:val="Listenabsatz"/>
        <w:numPr>
          <w:ilvl w:val="1"/>
          <w:numId w:val="2"/>
        </w:numPr>
        <w:spacing w:after="200" w:line="276" w:lineRule="auto"/>
      </w:pPr>
      <w:r>
        <w:t>Umsetzungsstart</w:t>
      </w:r>
    </w:p>
    <w:sectPr w:rsidR="004819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92461"/>
    <w:multiLevelType w:val="hybridMultilevel"/>
    <w:tmpl w:val="57EC7214"/>
    <w:lvl w:ilvl="0" w:tplc="6C743F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357A12"/>
    <w:multiLevelType w:val="hybridMultilevel"/>
    <w:tmpl w:val="E6A02BC4"/>
    <w:lvl w:ilvl="0" w:tplc="062C3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96"/>
    <w:rsid w:val="00051C96"/>
    <w:rsid w:val="0016607E"/>
    <w:rsid w:val="002040E7"/>
    <w:rsid w:val="00315FA4"/>
    <w:rsid w:val="00357000"/>
    <w:rsid w:val="003E2D93"/>
    <w:rsid w:val="004558A0"/>
    <w:rsid w:val="00481932"/>
    <w:rsid w:val="004A62B5"/>
    <w:rsid w:val="00525A3D"/>
    <w:rsid w:val="005F1951"/>
    <w:rsid w:val="005F7DD2"/>
    <w:rsid w:val="0061327F"/>
    <w:rsid w:val="00622DC1"/>
    <w:rsid w:val="00663F0E"/>
    <w:rsid w:val="007562FD"/>
    <w:rsid w:val="008E2250"/>
    <w:rsid w:val="00A5032A"/>
    <w:rsid w:val="00A560EC"/>
    <w:rsid w:val="00AB72D4"/>
    <w:rsid w:val="00AC1820"/>
    <w:rsid w:val="00B718B9"/>
    <w:rsid w:val="00C25827"/>
    <w:rsid w:val="00C521CA"/>
    <w:rsid w:val="00D86F75"/>
    <w:rsid w:val="00DE020C"/>
    <w:rsid w:val="00EB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49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62FD"/>
  </w:style>
  <w:style w:type="paragraph" w:styleId="berschrift1">
    <w:name w:val="heading 1"/>
    <w:basedOn w:val="Standard"/>
    <w:next w:val="Standard"/>
    <w:link w:val="berschrift1Zchn"/>
    <w:uiPriority w:val="9"/>
    <w:qFormat/>
    <w:rsid w:val="00204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62F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40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40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40E7"/>
    <w:rPr>
      <w:rFonts w:eastAsiaTheme="minorEastAsia"/>
      <w:color w:val="5A5A5A" w:themeColor="text1" w:themeTint="A5"/>
      <w:spacing w:val="1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503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503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5032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503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5032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0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032A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A5032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62FD"/>
  </w:style>
  <w:style w:type="paragraph" w:styleId="berschrift1">
    <w:name w:val="heading 1"/>
    <w:basedOn w:val="Standard"/>
    <w:next w:val="Standard"/>
    <w:link w:val="berschrift1Zchn"/>
    <w:uiPriority w:val="9"/>
    <w:qFormat/>
    <w:rsid w:val="00204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62F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40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40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40E7"/>
    <w:rPr>
      <w:rFonts w:eastAsiaTheme="minorEastAsia"/>
      <w:color w:val="5A5A5A" w:themeColor="text1" w:themeTint="A5"/>
      <w:spacing w:val="1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503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503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5032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503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5032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0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032A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A50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8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166F9551.dotm</Template>
  <TotalTime>0</TotalTime>
  <Pages>1</Pages>
  <Words>340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Wüstenrot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 Unterrainer</dc:creator>
  <cp:lastModifiedBy>Unterrainer Maximilian, BSc
</cp:lastModifiedBy>
  <cp:revision>8</cp:revision>
  <dcterms:created xsi:type="dcterms:W3CDTF">2017-02-25T16:32:00Z</dcterms:created>
  <dcterms:modified xsi:type="dcterms:W3CDTF">2017-02-25T17:22:00Z</dcterms:modified>
</cp:coreProperties>
</file>